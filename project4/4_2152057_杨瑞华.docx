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056B59" w14:textId="77777777" w:rsidR="00B138A1" w:rsidRPr="001E4DF9" w:rsidRDefault="00B138A1" w:rsidP="001D0743">
      <w:pPr>
        <w:rPr>
          <w:lang w:eastAsia="zh-CN"/>
        </w:rPr>
      </w:pPr>
    </w:p>
    <w:p w14:paraId="52F3E4FC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71A48577" w14:textId="77777777" w:rsidR="00404CF0" w:rsidRPr="00ED4D76" w:rsidRDefault="00404CF0" w:rsidP="001D0743">
      <w:pPr>
        <w:rPr>
          <w:lang w:eastAsia="zh-CN"/>
        </w:rPr>
      </w:pPr>
    </w:p>
    <w:p w14:paraId="4FA111FA" w14:textId="77777777" w:rsidR="00404CF0" w:rsidRPr="00ED4D76" w:rsidRDefault="00404CF0" w:rsidP="001D0743">
      <w:pPr>
        <w:rPr>
          <w:lang w:eastAsia="zh-CN"/>
        </w:rPr>
      </w:pPr>
    </w:p>
    <w:p w14:paraId="713B8573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137B809F" w14:textId="0825D1D9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CF0970">
        <w:rPr>
          <w:rFonts w:ascii="TypeLand 康熙字典體" w:eastAsiaTheme="minorEastAsia" w:hAnsi="TypeLand 康熙字典體" w:hint="eastAsia"/>
          <w:lang w:eastAsia="zh-CN"/>
        </w:rPr>
        <w:t>表达式转换</w:t>
      </w:r>
    </w:p>
    <w:p w14:paraId="04020059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BD40CBB" w14:textId="77777777" w:rsidR="00AB4DCF" w:rsidRPr="00ED4D76" w:rsidRDefault="00AB4DCF" w:rsidP="001D0743">
      <w:pPr>
        <w:rPr>
          <w:lang w:eastAsia="zh-CN"/>
        </w:rPr>
      </w:pPr>
    </w:p>
    <w:p w14:paraId="70F936D3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3B93524" w14:textId="77777777" w:rsidR="00B138A1" w:rsidRPr="00ED4D76" w:rsidRDefault="00B138A1" w:rsidP="001D0743">
      <w:pPr>
        <w:rPr>
          <w:lang w:eastAsia="zh-CN"/>
        </w:rPr>
      </w:pPr>
    </w:p>
    <w:p w14:paraId="13385C8E" w14:textId="77777777" w:rsidR="00B138A1" w:rsidRPr="00ED4D76" w:rsidRDefault="00B138A1" w:rsidP="001D0743">
      <w:pPr>
        <w:rPr>
          <w:lang w:eastAsia="zh-CN"/>
        </w:rPr>
      </w:pPr>
    </w:p>
    <w:p w14:paraId="74436915" w14:textId="77777777" w:rsidR="00B138A1" w:rsidRPr="00ED4D76" w:rsidRDefault="00B138A1" w:rsidP="001D0743">
      <w:pPr>
        <w:rPr>
          <w:lang w:eastAsia="zh-CN"/>
        </w:rPr>
      </w:pPr>
    </w:p>
    <w:p w14:paraId="59233EFE" w14:textId="77777777" w:rsidR="00B138A1" w:rsidRPr="00ED4D76" w:rsidRDefault="00B138A1" w:rsidP="001D0743">
      <w:pPr>
        <w:rPr>
          <w:lang w:eastAsia="zh-CN"/>
        </w:rPr>
      </w:pPr>
    </w:p>
    <w:p w14:paraId="3834738F" w14:textId="77777777" w:rsidR="006F1CF2" w:rsidRPr="00ED4D76" w:rsidRDefault="006F1CF2" w:rsidP="001D0743">
      <w:pPr>
        <w:rPr>
          <w:lang w:eastAsia="zh-CN"/>
        </w:rPr>
      </w:pPr>
    </w:p>
    <w:p w14:paraId="4F421442" w14:textId="77777777" w:rsidR="006F1CF2" w:rsidRPr="00ED4D76" w:rsidRDefault="006F1CF2" w:rsidP="001D0743">
      <w:pPr>
        <w:rPr>
          <w:lang w:eastAsia="zh-CN"/>
        </w:rPr>
      </w:pPr>
    </w:p>
    <w:p w14:paraId="3510039D" w14:textId="77777777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0E3A78">
        <w:rPr>
          <w:rFonts w:ascii="宋体" w:hAnsi="宋体" w:hint="eastAsia"/>
          <w:u w:val="single"/>
          <w:lang w:eastAsia="zh-CN"/>
        </w:rPr>
        <w:t>杨瑞华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2677D7E" w14:textId="77777777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0E3A78">
        <w:rPr>
          <w:rFonts w:ascii="宋体" w:hAnsi="宋体"/>
          <w:u w:val="single"/>
          <w:lang w:eastAsia="zh-CN"/>
        </w:rPr>
        <w:t>2152057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746345A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B53118C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3CD5122F" w14:textId="77777777" w:rsidR="00B138A1" w:rsidRPr="00ED4D76" w:rsidRDefault="00B138A1" w:rsidP="001D0743">
      <w:pPr>
        <w:rPr>
          <w:lang w:eastAsia="zh-CN"/>
        </w:rPr>
      </w:pPr>
    </w:p>
    <w:p w14:paraId="55276552" w14:textId="77777777" w:rsidR="006F1CF2" w:rsidRPr="00ED4D76" w:rsidRDefault="006F1CF2" w:rsidP="001D0743">
      <w:pPr>
        <w:rPr>
          <w:lang w:eastAsia="zh-CN"/>
        </w:rPr>
      </w:pPr>
    </w:p>
    <w:p w14:paraId="6366E93B" w14:textId="77777777" w:rsidR="006F1CF2" w:rsidRPr="00ED4D76" w:rsidRDefault="006F1CF2" w:rsidP="001D0743">
      <w:pPr>
        <w:rPr>
          <w:lang w:eastAsia="zh-CN"/>
        </w:rPr>
      </w:pPr>
    </w:p>
    <w:p w14:paraId="7E0E7298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B4F1C38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4FA5281" w14:textId="77777777" w:rsidR="00056E90" w:rsidRPr="00ED4D76" w:rsidRDefault="00056E90" w:rsidP="001D0743">
      <w:pPr>
        <w:rPr>
          <w:lang w:eastAsia="zh-CN"/>
        </w:rPr>
      </w:pPr>
    </w:p>
    <w:p w14:paraId="423C079D" w14:textId="77777777" w:rsidR="00E53577" w:rsidRPr="00ED4D76" w:rsidRDefault="00E53577" w:rsidP="001D0743">
      <w:pPr>
        <w:rPr>
          <w:lang w:eastAsia="zh-CN"/>
        </w:rPr>
      </w:pPr>
    </w:p>
    <w:p w14:paraId="13FCE97B" w14:textId="77777777" w:rsidR="00E53577" w:rsidRPr="00ED4D76" w:rsidRDefault="00E53577" w:rsidP="001D0743">
      <w:pPr>
        <w:rPr>
          <w:lang w:eastAsia="zh-CN"/>
        </w:rPr>
      </w:pPr>
    </w:p>
    <w:p w14:paraId="6895C62F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54E0E33F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3CF89B2B" w14:textId="0229DDBE" w:rsidR="0030744C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121066912" w:history="1">
        <w:r w:rsidR="0030744C" w:rsidRPr="0034373B">
          <w:rPr>
            <w:rStyle w:val="aff1"/>
            <w:noProof/>
          </w:rPr>
          <w:t xml:space="preserve">1 </w:t>
        </w:r>
        <w:r w:rsidR="0030744C" w:rsidRPr="0034373B">
          <w:rPr>
            <w:rStyle w:val="aff1"/>
            <w:noProof/>
          </w:rPr>
          <w:t>分析</w:t>
        </w:r>
        <w:r w:rsidR="0030744C">
          <w:rPr>
            <w:noProof/>
            <w:webHidden/>
          </w:rPr>
          <w:tab/>
        </w:r>
        <w:r w:rsidR="0030744C">
          <w:rPr>
            <w:noProof/>
            <w:webHidden/>
          </w:rPr>
          <w:fldChar w:fldCharType="begin"/>
        </w:r>
        <w:r w:rsidR="0030744C">
          <w:rPr>
            <w:noProof/>
            <w:webHidden/>
          </w:rPr>
          <w:instrText xml:space="preserve"> PAGEREF _Toc121066912 \h </w:instrText>
        </w:r>
        <w:r w:rsidR="0030744C">
          <w:rPr>
            <w:noProof/>
            <w:webHidden/>
          </w:rPr>
        </w:r>
        <w:r w:rsidR="0030744C"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3</w:t>
        </w:r>
        <w:r w:rsidR="0030744C">
          <w:rPr>
            <w:noProof/>
            <w:webHidden/>
          </w:rPr>
          <w:fldChar w:fldCharType="end"/>
        </w:r>
      </w:hyperlink>
    </w:p>
    <w:p w14:paraId="28658256" w14:textId="65AE162D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13" w:history="1">
        <w:r w:rsidRPr="0034373B">
          <w:rPr>
            <w:rStyle w:val="aff1"/>
            <w:noProof/>
          </w:rPr>
          <w:t xml:space="preserve">1.1 </w:t>
        </w:r>
        <w:r w:rsidRPr="0034373B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45DC2E" w14:textId="212AF00A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14" w:history="1">
        <w:r w:rsidRPr="0034373B">
          <w:rPr>
            <w:rStyle w:val="aff1"/>
            <w:noProof/>
          </w:rPr>
          <w:t xml:space="preserve">1.2 </w:t>
        </w:r>
        <w:r w:rsidRPr="0034373B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1CC0BA" w14:textId="5D58054D" w:rsidR="0030744C" w:rsidRDefault="0030744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066915" w:history="1">
        <w:r w:rsidRPr="0034373B">
          <w:rPr>
            <w:rStyle w:val="aff1"/>
            <w:noProof/>
          </w:rPr>
          <w:t xml:space="preserve">2 </w:t>
        </w:r>
        <w:r w:rsidRPr="0034373B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1A8E9D" w14:textId="157DBF18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16" w:history="1">
        <w:r w:rsidRPr="0034373B">
          <w:rPr>
            <w:rStyle w:val="aff1"/>
            <w:noProof/>
          </w:rPr>
          <w:t xml:space="preserve">2.1 </w:t>
        </w:r>
        <w:r w:rsidRPr="0034373B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DFE38" w14:textId="15A37932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17" w:history="1">
        <w:r w:rsidRPr="0034373B">
          <w:rPr>
            <w:rStyle w:val="aff1"/>
            <w:noProof/>
          </w:rPr>
          <w:t xml:space="preserve">2.2 </w:t>
        </w:r>
        <w:r w:rsidRPr="0034373B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6E7460" w14:textId="67BA98DE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18" w:history="1">
        <w:r w:rsidRPr="0034373B">
          <w:rPr>
            <w:rStyle w:val="aff1"/>
            <w:noProof/>
          </w:rPr>
          <w:t xml:space="preserve">2.3 </w:t>
        </w:r>
        <w:r w:rsidRPr="0034373B">
          <w:rPr>
            <w:rStyle w:val="aff1"/>
            <w:noProof/>
          </w:rPr>
          <w:t>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734C09" w14:textId="6F7B062A" w:rsidR="0030744C" w:rsidRDefault="003074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19" w:history="1">
        <w:r w:rsidRPr="0034373B">
          <w:rPr>
            <w:rStyle w:val="aff1"/>
            <w:noProof/>
          </w:rPr>
          <w:t>2.3.1 Stack</w:t>
        </w:r>
        <w:r w:rsidRPr="0034373B">
          <w:rPr>
            <w:rStyle w:val="aff1"/>
            <w:noProof/>
          </w:rPr>
          <w:t>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38C1D9" w14:textId="22BE7BD3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20" w:history="1">
        <w:r w:rsidRPr="0034373B">
          <w:rPr>
            <w:rStyle w:val="aff1"/>
            <w:noProof/>
          </w:rPr>
          <w:t xml:space="preserve">2.4 </w:t>
        </w:r>
        <w:r w:rsidRPr="0034373B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16DBB" w14:textId="3D952B10" w:rsidR="0030744C" w:rsidRDefault="0030744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066921" w:history="1">
        <w:r w:rsidRPr="0034373B">
          <w:rPr>
            <w:rStyle w:val="aff1"/>
            <w:noProof/>
          </w:rPr>
          <w:t xml:space="preserve">3 </w:t>
        </w:r>
        <w:r w:rsidRPr="0034373B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8B9F36" w14:textId="432F6692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22" w:history="1">
        <w:r w:rsidRPr="0034373B">
          <w:rPr>
            <w:rStyle w:val="aff1"/>
            <w:noProof/>
          </w:rPr>
          <w:t xml:space="preserve">3.1 </w:t>
        </w:r>
        <w:r w:rsidRPr="0034373B">
          <w:rPr>
            <w:rStyle w:val="aff1"/>
            <w:noProof/>
          </w:rPr>
          <w:t>栈主要功能实现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67B342" w14:textId="77772B33" w:rsidR="0030744C" w:rsidRDefault="003074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23" w:history="1">
        <w:r w:rsidRPr="0034373B">
          <w:rPr>
            <w:rStyle w:val="aff1"/>
            <w:noProof/>
          </w:rPr>
          <w:t xml:space="preserve">3.1.1 </w:t>
        </w:r>
        <w:r w:rsidRPr="0034373B">
          <w:rPr>
            <w:rStyle w:val="aff1"/>
            <w:noProof/>
          </w:rPr>
          <w:t>进栈功能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54C03F" w14:textId="5D58F9CD" w:rsidR="0030744C" w:rsidRDefault="003074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24" w:history="1">
        <w:r w:rsidRPr="0034373B">
          <w:rPr>
            <w:rStyle w:val="aff1"/>
            <w:noProof/>
          </w:rPr>
          <w:t xml:space="preserve">3.1.2 </w:t>
        </w:r>
        <w:r w:rsidRPr="0034373B">
          <w:rPr>
            <w:rStyle w:val="aff1"/>
            <w:noProof/>
          </w:rPr>
          <w:t>出栈功能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FFF7D" w14:textId="35A21EB5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25" w:history="1">
        <w:r w:rsidRPr="0034373B">
          <w:rPr>
            <w:rStyle w:val="aff1"/>
            <w:noProof/>
          </w:rPr>
          <w:t xml:space="preserve">3.2 </w:t>
        </w:r>
        <w:r w:rsidRPr="0034373B">
          <w:rPr>
            <w:rStyle w:val="aff1"/>
            <w:noProof/>
          </w:rPr>
          <w:t>中缀转后缀表达式功能实现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D926A5" w14:textId="13655A8B" w:rsidR="0030744C" w:rsidRDefault="003074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26" w:history="1">
        <w:r w:rsidRPr="0034373B">
          <w:rPr>
            <w:rStyle w:val="aff1"/>
            <w:noProof/>
          </w:rPr>
          <w:t xml:space="preserve">3.2.1 </w:t>
        </w:r>
        <w:r w:rsidRPr="0034373B">
          <w:rPr>
            <w:rStyle w:val="aff1"/>
            <w:noProof/>
          </w:rPr>
          <w:t>算术操作符优先级确定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C3F4F" w14:textId="27021984" w:rsidR="0030744C" w:rsidRDefault="003074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27" w:history="1">
        <w:r w:rsidRPr="0034373B">
          <w:rPr>
            <w:rStyle w:val="aff1"/>
            <w:noProof/>
          </w:rPr>
          <w:t xml:space="preserve">3.2.2 </w:t>
        </w:r>
        <w:r w:rsidRPr="0034373B">
          <w:rPr>
            <w:rStyle w:val="aff1"/>
            <w:noProof/>
          </w:rPr>
          <w:t>核心算法实现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05C2D1" w14:textId="1E82A3E6" w:rsidR="0030744C" w:rsidRDefault="0030744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066928" w:history="1">
        <w:r w:rsidRPr="0034373B">
          <w:rPr>
            <w:rStyle w:val="aff1"/>
            <w:noProof/>
          </w:rPr>
          <w:t xml:space="preserve">4 </w:t>
        </w:r>
        <w:r w:rsidRPr="0034373B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0FB559" w14:textId="02FF561A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29" w:history="1">
        <w:r w:rsidRPr="0034373B">
          <w:rPr>
            <w:rStyle w:val="aff1"/>
            <w:noProof/>
          </w:rPr>
          <w:t xml:space="preserve">4.1 </w:t>
        </w:r>
        <w:r w:rsidRPr="0034373B">
          <w:rPr>
            <w:rStyle w:val="aff1"/>
            <w:noProof/>
          </w:rPr>
          <w:t>正常测试</w:t>
        </w:r>
        <w:r w:rsidRPr="0034373B">
          <w:rPr>
            <w:rStyle w:val="aff1"/>
            <w:noProof/>
          </w:rPr>
          <w:t>6</w:t>
        </w:r>
        <w:r w:rsidRPr="0034373B">
          <w:rPr>
            <w:rStyle w:val="aff1"/>
            <w:noProof/>
          </w:rPr>
          <w:t>种运算符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AD06F9" w14:textId="6FD97539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30" w:history="1">
        <w:r w:rsidRPr="0034373B">
          <w:rPr>
            <w:rStyle w:val="aff1"/>
            <w:noProof/>
          </w:rPr>
          <w:t xml:space="preserve">4.2 </w:t>
        </w:r>
        <w:r w:rsidRPr="0034373B">
          <w:rPr>
            <w:rStyle w:val="aff1"/>
            <w:noProof/>
          </w:rPr>
          <w:t>嵌套括号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F1712C" w14:textId="49BCDC80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31" w:history="1">
        <w:r w:rsidRPr="0034373B">
          <w:rPr>
            <w:rStyle w:val="aff1"/>
            <w:noProof/>
          </w:rPr>
          <w:t xml:space="preserve">4.3 </w:t>
        </w:r>
        <w:r w:rsidRPr="0034373B">
          <w:rPr>
            <w:rStyle w:val="aff1"/>
            <w:noProof/>
          </w:rPr>
          <w:t>运算数超过一位整数且有非整数出现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8F8257" w14:textId="2CBBB523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32" w:history="1">
        <w:r w:rsidRPr="0034373B">
          <w:rPr>
            <w:rStyle w:val="aff1"/>
            <w:noProof/>
          </w:rPr>
          <w:t xml:space="preserve">4.4 </w:t>
        </w:r>
        <w:r w:rsidRPr="0034373B">
          <w:rPr>
            <w:rStyle w:val="aff1"/>
            <w:noProof/>
          </w:rPr>
          <w:t>运算数有正或负号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88503F" w14:textId="5A5BE6E7" w:rsidR="0030744C" w:rsidRDefault="003074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066933" w:history="1">
        <w:r w:rsidRPr="0034373B">
          <w:rPr>
            <w:rStyle w:val="aff1"/>
            <w:noProof/>
          </w:rPr>
          <w:t xml:space="preserve">4.5 </w:t>
        </w:r>
        <w:r w:rsidRPr="0034373B">
          <w:rPr>
            <w:rStyle w:val="aff1"/>
            <w:noProof/>
          </w:rPr>
          <w:t>只有一个数字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_Toc121066933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B5924D" w14:textId="6B7B587A" w:rsidR="00575676" w:rsidRPr="00ED4D76" w:rsidRDefault="00572339" w:rsidP="001D0743">
      <w:pPr>
        <w:pStyle w:val="TOC1"/>
      </w:pPr>
      <w:r w:rsidRPr="00ED4D76">
        <w:fldChar w:fldCharType="end"/>
      </w:r>
    </w:p>
    <w:p w14:paraId="72BA4666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27B7913D" w14:textId="77777777" w:rsidR="00CF0970" w:rsidRDefault="00CF0970" w:rsidP="00CF0970">
      <w:pPr>
        <w:pStyle w:val="1"/>
        <w:spacing w:after="240"/>
        <w:rPr>
          <w:lang w:eastAsia="zh-CN"/>
        </w:rPr>
      </w:pPr>
      <w:bookmarkStart w:id="0" w:name="header-n0"/>
      <w:bookmarkStart w:id="1" w:name="_Toc121066912"/>
      <w:r>
        <w:rPr>
          <w:lang w:eastAsia="zh-CN"/>
        </w:rPr>
        <w:lastRenderedPageBreak/>
        <w:t xml:space="preserve">1 </w:t>
      </w:r>
      <w:r>
        <w:rPr>
          <w:lang w:eastAsia="zh-CN"/>
        </w:rPr>
        <w:t>分析</w:t>
      </w:r>
      <w:bookmarkEnd w:id="1"/>
    </w:p>
    <w:p w14:paraId="484B9E7C" w14:textId="77777777" w:rsidR="00CF0970" w:rsidRDefault="00CF0970" w:rsidP="00CF0970">
      <w:pPr>
        <w:pStyle w:val="2"/>
        <w:spacing w:before="120"/>
      </w:pPr>
      <w:bookmarkStart w:id="2" w:name="header-n2"/>
      <w:bookmarkStart w:id="3" w:name="_Toc121066913"/>
      <w:r>
        <w:t xml:space="preserve">1.1 </w:t>
      </w:r>
      <w:r>
        <w:t>背景分析</w:t>
      </w:r>
      <w:bookmarkEnd w:id="3"/>
    </w:p>
    <w:p w14:paraId="180BE646" w14:textId="77777777" w:rsidR="00CF0970" w:rsidRDefault="00CF0970" w:rsidP="00CF0970">
      <w:pPr>
        <w:pStyle w:val="FirstParagraph"/>
        <w:rPr>
          <w:lang w:eastAsia="zh-CN"/>
        </w:rPr>
      </w:pPr>
      <w:r>
        <w:rPr>
          <w:lang w:eastAsia="zh-CN"/>
        </w:rPr>
        <w:t>任何一个表达式都是由操作数（亦称运算对象）、操作符（亦称运算符）和分界符组成。通常算术表达式有</w:t>
      </w:r>
      <w:r>
        <w:rPr>
          <w:lang w:eastAsia="zh-CN"/>
        </w:rPr>
        <w:t>3</w:t>
      </w:r>
      <w:r>
        <w:rPr>
          <w:lang w:eastAsia="zh-CN"/>
        </w:rPr>
        <w:t>种表示：</w:t>
      </w:r>
    </w:p>
    <w:p w14:paraId="1B8DBC23" w14:textId="77777777" w:rsidR="00CF0970" w:rsidRDefault="00CF0970" w:rsidP="00CF0970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  <w:rPr>
          <w:lang w:eastAsia="zh-CN"/>
        </w:rPr>
      </w:pPr>
      <w:r>
        <w:rPr>
          <w:lang w:eastAsia="zh-CN"/>
        </w:rPr>
        <w:t>中缀（</w:t>
      </w:r>
      <w:r>
        <w:rPr>
          <w:lang w:eastAsia="zh-CN"/>
        </w:rPr>
        <w:t>infix</w:t>
      </w:r>
      <w:r>
        <w:rPr>
          <w:lang w:eastAsia="zh-CN"/>
        </w:rPr>
        <w:t>）表示：</w:t>
      </w:r>
      <w:r>
        <w:rPr>
          <w:lang w:eastAsia="zh-CN"/>
        </w:rPr>
        <w:t>&lt;</w:t>
      </w:r>
      <w:r>
        <w:rPr>
          <w:lang w:eastAsia="zh-CN"/>
        </w:rPr>
        <w:t>操作数</w:t>
      </w:r>
      <w:r>
        <w:rPr>
          <w:lang w:eastAsia="zh-CN"/>
        </w:rPr>
        <w:t>&gt;&lt;</w:t>
      </w:r>
      <w:r>
        <w:rPr>
          <w:lang w:eastAsia="zh-CN"/>
        </w:rPr>
        <w:t>操作符</w:t>
      </w:r>
      <w:r>
        <w:rPr>
          <w:lang w:eastAsia="zh-CN"/>
        </w:rPr>
        <w:t>&gt;&lt;</w:t>
      </w:r>
      <w:r>
        <w:rPr>
          <w:lang w:eastAsia="zh-CN"/>
        </w:rPr>
        <w:t>操作数</w:t>
      </w:r>
      <w:r>
        <w:rPr>
          <w:lang w:eastAsia="zh-CN"/>
        </w:rPr>
        <w:t>&gt;</w:t>
      </w:r>
    </w:p>
    <w:p w14:paraId="277740BD" w14:textId="77777777" w:rsidR="00CF0970" w:rsidRDefault="00CF0970" w:rsidP="00CF0970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  <w:rPr>
          <w:lang w:eastAsia="zh-CN"/>
        </w:rPr>
      </w:pPr>
      <w:r>
        <w:rPr>
          <w:lang w:eastAsia="zh-CN"/>
        </w:rPr>
        <w:t>前缀（</w:t>
      </w:r>
      <w:r>
        <w:rPr>
          <w:lang w:eastAsia="zh-CN"/>
        </w:rPr>
        <w:t>prefix</w:t>
      </w:r>
      <w:r>
        <w:rPr>
          <w:lang w:eastAsia="zh-CN"/>
        </w:rPr>
        <w:t>）表示：</w:t>
      </w:r>
      <w:r>
        <w:rPr>
          <w:lang w:eastAsia="zh-CN"/>
        </w:rPr>
        <w:t>&lt;</w:t>
      </w:r>
      <w:r>
        <w:rPr>
          <w:lang w:eastAsia="zh-CN"/>
        </w:rPr>
        <w:t>操作符</w:t>
      </w:r>
      <w:r>
        <w:rPr>
          <w:lang w:eastAsia="zh-CN"/>
        </w:rPr>
        <w:t>&gt;&lt;</w:t>
      </w:r>
      <w:r>
        <w:rPr>
          <w:lang w:eastAsia="zh-CN"/>
        </w:rPr>
        <w:t>操作数</w:t>
      </w:r>
      <w:r>
        <w:rPr>
          <w:lang w:eastAsia="zh-CN"/>
        </w:rPr>
        <w:t>&gt;&lt;</w:t>
      </w:r>
      <w:r>
        <w:rPr>
          <w:lang w:eastAsia="zh-CN"/>
        </w:rPr>
        <w:t>操作数</w:t>
      </w:r>
      <w:r>
        <w:rPr>
          <w:lang w:eastAsia="zh-CN"/>
        </w:rPr>
        <w:t>&gt;</w:t>
      </w:r>
    </w:p>
    <w:p w14:paraId="24FB6B14" w14:textId="77777777" w:rsidR="00CF0970" w:rsidRDefault="00CF0970" w:rsidP="00CF0970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  <w:rPr>
          <w:lang w:eastAsia="zh-CN"/>
        </w:rPr>
      </w:pPr>
      <w:r>
        <w:rPr>
          <w:lang w:eastAsia="zh-CN"/>
        </w:rPr>
        <w:t>后缀（</w:t>
      </w:r>
      <w:r>
        <w:rPr>
          <w:lang w:eastAsia="zh-CN"/>
        </w:rPr>
        <w:t>postfix</w:t>
      </w:r>
      <w:r>
        <w:rPr>
          <w:lang w:eastAsia="zh-CN"/>
        </w:rPr>
        <w:t>）表式：</w:t>
      </w:r>
      <w:r>
        <w:rPr>
          <w:lang w:eastAsia="zh-CN"/>
        </w:rPr>
        <w:t>&lt;</w:t>
      </w:r>
      <w:r>
        <w:rPr>
          <w:lang w:eastAsia="zh-CN"/>
        </w:rPr>
        <w:t>操作数</w:t>
      </w:r>
      <w:r>
        <w:rPr>
          <w:lang w:eastAsia="zh-CN"/>
        </w:rPr>
        <w:t>&gt;&lt;</w:t>
      </w:r>
      <w:r>
        <w:rPr>
          <w:lang w:eastAsia="zh-CN"/>
        </w:rPr>
        <w:t>操作数</w:t>
      </w:r>
      <w:r>
        <w:rPr>
          <w:lang w:eastAsia="zh-CN"/>
        </w:rPr>
        <w:t>&gt;&lt;</w:t>
      </w:r>
      <w:r>
        <w:rPr>
          <w:lang w:eastAsia="zh-CN"/>
        </w:rPr>
        <w:t>操作符</w:t>
      </w:r>
      <w:r>
        <w:rPr>
          <w:lang w:eastAsia="zh-CN"/>
        </w:rPr>
        <w:t>&gt;</w:t>
      </w:r>
    </w:p>
    <w:p w14:paraId="5C479EA1" w14:textId="77777777" w:rsidR="00CF0970" w:rsidRDefault="00CF0970" w:rsidP="00CF0970">
      <w:pPr>
        <w:pStyle w:val="FirstParagraph"/>
        <w:rPr>
          <w:lang w:eastAsia="zh-CN"/>
        </w:rPr>
      </w:pPr>
      <w:r>
        <w:rPr>
          <w:lang w:eastAsia="zh-CN"/>
        </w:rPr>
        <w:t>由于中缀表示中有操作符的优先级问题，还有可加括号改变运算顺序的问题，所以对于编译程序来说，一般不采用中缀表达式，而采用后缀表达式，本题要求输入中缀表达式转化成后缀表达式。</w:t>
      </w:r>
    </w:p>
    <w:p w14:paraId="429D6174" w14:textId="77777777" w:rsidR="00CF0970" w:rsidRDefault="00CF0970" w:rsidP="00CF0970">
      <w:pPr>
        <w:pStyle w:val="2"/>
        <w:spacing w:before="120"/>
      </w:pPr>
      <w:bookmarkStart w:id="4" w:name="header-n19"/>
      <w:bookmarkStart w:id="5" w:name="_Toc121066914"/>
      <w:bookmarkEnd w:id="2"/>
      <w:r>
        <w:t xml:space="preserve">1.2 </w:t>
      </w:r>
      <w:r>
        <w:t>功能分析</w:t>
      </w:r>
      <w:bookmarkEnd w:id="5"/>
    </w:p>
    <w:p w14:paraId="2AB06640" w14:textId="77777777" w:rsidR="00CF0970" w:rsidRDefault="00CF0970" w:rsidP="00CF0970">
      <w:pPr>
        <w:pStyle w:val="FirstParagraph"/>
        <w:rPr>
          <w:lang w:eastAsia="zh-CN"/>
        </w:rPr>
      </w:pPr>
      <w:r>
        <w:rPr>
          <w:lang w:eastAsia="zh-CN"/>
        </w:rPr>
        <w:t>本题要求输入中缀表达式，输出转化后的后缀表达式，需要读入输入的中缀表达式的功能，以及对中缀表达式做处理转换成后缀表达式的功能，同时将后缀表达式输出，要能够处理负数，一个数字有多位和括号嵌套等多种情况。</w:t>
      </w:r>
    </w:p>
    <w:p w14:paraId="4C4F6730" w14:textId="77777777" w:rsidR="00CF0970" w:rsidRDefault="00CF0970" w:rsidP="00CF0970">
      <w:pPr>
        <w:pStyle w:val="1"/>
        <w:spacing w:after="240"/>
        <w:rPr>
          <w:lang w:eastAsia="zh-CN"/>
        </w:rPr>
      </w:pPr>
      <w:bookmarkStart w:id="6" w:name="header-n27"/>
      <w:bookmarkStart w:id="7" w:name="_Toc121066915"/>
      <w:bookmarkEnd w:id="0"/>
      <w:bookmarkEnd w:id="4"/>
      <w:r>
        <w:rPr>
          <w:lang w:eastAsia="zh-CN"/>
        </w:rPr>
        <w:t xml:space="preserve">2 </w:t>
      </w:r>
      <w:r>
        <w:rPr>
          <w:lang w:eastAsia="zh-CN"/>
        </w:rPr>
        <w:t>设计</w:t>
      </w:r>
      <w:bookmarkEnd w:id="7"/>
    </w:p>
    <w:p w14:paraId="1D367049" w14:textId="77777777" w:rsidR="00CF0970" w:rsidRDefault="00CF0970" w:rsidP="00CF0970">
      <w:pPr>
        <w:pStyle w:val="2"/>
        <w:spacing w:before="120"/>
      </w:pPr>
      <w:bookmarkStart w:id="8" w:name="header-n29"/>
      <w:bookmarkStart w:id="9" w:name="_Toc121066916"/>
      <w:r>
        <w:t xml:space="preserve">2.1 </w:t>
      </w:r>
      <w:r>
        <w:t>数据结构设计</w:t>
      </w:r>
      <w:bookmarkEnd w:id="9"/>
    </w:p>
    <w:p w14:paraId="4C7E5DCF" w14:textId="77777777" w:rsidR="00CF0970" w:rsidRDefault="00CF0970" w:rsidP="00CF0970">
      <w:pPr>
        <w:pStyle w:val="FirstParagraph"/>
        <w:rPr>
          <w:lang w:eastAsia="zh-CN"/>
        </w:rPr>
      </w:pPr>
      <w:r>
        <w:rPr>
          <w:lang w:eastAsia="zh-CN"/>
        </w:rPr>
        <w:t>本题涉及到中缀表达式转换成后缀表达式，需要用到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这一数据结构，使用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这一数据结构，将中缀表达式逐个读入，然后根据优先级进行处理，转换成后缀表达式输出。对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要有基本的进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和出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操作。</w:t>
      </w:r>
    </w:p>
    <w:p w14:paraId="26E1BE5E" w14:textId="77777777" w:rsidR="00CF0970" w:rsidRDefault="00CF0970" w:rsidP="00CF0970">
      <w:pPr>
        <w:pStyle w:val="2"/>
        <w:spacing w:before="120"/>
      </w:pPr>
      <w:bookmarkStart w:id="10" w:name="header-n33"/>
      <w:bookmarkStart w:id="11" w:name="_Toc121066917"/>
      <w:bookmarkEnd w:id="8"/>
      <w:r>
        <w:t xml:space="preserve">2.2 </w:t>
      </w:r>
      <w:r>
        <w:t>类结构设计</w:t>
      </w:r>
      <w:bookmarkEnd w:id="11"/>
    </w:p>
    <w:p w14:paraId="3D50F2C4" w14:textId="77777777" w:rsidR="00CF0970" w:rsidRDefault="00CF0970" w:rsidP="00CF0970">
      <w:pPr>
        <w:pStyle w:val="FirstParagraph"/>
        <w:rPr>
          <w:lang w:eastAsia="zh-CN"/>
        </w:rPr>
      </w:pPr>
      <w:r>
        <w:rPr>
          <w:lang w:eastAsia="zh-CN"/>
        </w:rPr>
        <w:t>本题中设计的类为</w:t>
      </w:r>
      <w:r>
        <w:rPr>
          <w:lang w:eastAsia="zh-CN"/>
        </w:rPr>
        <w:t>Stack</w:t>
      </w:r>
      <w:r>
        <w:rPr>
          <w:lang w:eastAsia="zh-CN"/>
        </w:rPr>
        <w:t>模板类，用于实现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这一数据结构，完成进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等操作。</w:t>
      </w:r>
    </w:p>
    <w:p w14:paraId="657E2224" w14:textId="77777777" w:rsidR="00CF0970" w:rsidRDefault="00CF0970" w:rsidP="00CF0970">
      <w:pPr>
        <w:pStyle w:val="2"/>
        <w:spacing w:before="120"/>
      </w:pPr>
      <w:bookmarkStart w:id="12" w:name="header-n37"/>
      <w:bookmarkStart w:id="13" w:name="_Toc121066918"/>
      <w:bookmarkEnd w:id="10"/>
      <w:r>
        <w:lastRenderedPageBreak/>
        <w:t xml:space="preserve">2.3 </w:t>
      </w:r>
      <w:r>
        <w:t>操作设计</w:t>
      </w:r>
      <w:bookmarkEnd w:id="13"/>
    </w:p>
    <w:p w14:paraId="32F0B039" w14:textId="77777777" w:rsidR="00CF0970" w:rsidRDefault="00CF0970" w:rsidP="00CF0970">
      <w:pPr>
        <w:pStyle w:val="3"/>
        <w:spacing w:before="120"/>
      </w:pPr>
      <w:bookmarkStart w:id="14" w:name="header-n39"/>
      <w:bookmarkStart w:id="15" w:name="_Toc121066919"/>
      <w:r>
        <w:t>2.3.1 Stack</w:t>
      </w:r>
      <w:r>
        <w:t>模板类</w:t>
      </w:r>
      <w:bookmarkEnd w:id="15"/>
    </w:p>
    <w:p w14:paraId="56A538D2" w14:textId="77777777" w:rsidR="00CF0970" w:rsidRDefault="00CF0970" w:rsidP="00CF0970">
      <w:pPr>
        <w:pStyle w:val="SourceCode"/>
        <w:shd w:val="clear" w:color="auto" w:fill="F2F2F2" w:themeFill="background1" w:themeFillShade="F2"/>
        <w:spacing w:after="240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Stack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</w:t>
      </w:r>
      <w:r>
        <w:rPr>
          <w:rStyle w:val="OperatorTok"/>
        </w:rPr>
        <w:t>*</w:t>
      </w:r>
      <w:r>
        <w:rPr>
          <w:rStyle w:val="NormalTok"/>
        </w:rPr>
        <w:t xml:space="preserve"> elements</w:t>
      </w:r>
      <w:r>
        <w:rPr>
          <w:rStyle w:val="OperatorTok"/>
        </w:rPr>
        <w:t>;</w:t>
      </w:r>
      <w:r>
        <w:rPr>
          <w:rStyle w:val="NormalTok"/>
        </w:rPr>
        <w:t xml:space="preserve">         </w:t>
      </w:r>
      <w:r>
        <w:rPr>
          <w:rStyle w:val="CommentTok"/>
        </w:rPr>
        <w:t>//</w:t>
      </w:r>
      <w:r>
        <w:rPr>
          <w:rStyle w:val="CommentTok"/>
        </w:rPr>
        <w:t>储存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top</w:t>
      </w:r>
      <w:r>
        <w:rPr>
          <w:rStyle w:val="OperatorTok"/>
        </w:rPr>
        <w:t>;</w:t>
      </w:r>
      <w:r>
        <w:rPr>
          <w:rStyle w:val="NormalTok"/>
        </w:rPr>
        <w:t xml:space="preserve">       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顶元素指针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maxSize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的最大容量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overCapacity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满时扩容操作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maxCapacity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Stack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pop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出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push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进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得到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的大小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isEmpty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判断</w:t>
      </w:r>
      <w:proofErr w:type="gramStart"/>
      <w:r>
        <w:rPr>
          <w:rStyle w:val="CommentTok"/>
        </w:rPr>
        <w:t>栈空否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isFull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判断</w:t>
      </w:r>
      <w:proofErr w:type="gramStart"/>
      <w:r>
        <w:rPr>
          <w:rStyle w:val="CommentTok"/>
        </w:rPr>
        <w:t>栈满否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T </w:t>
      </w:r>
      <w:proofErr w:type="spellStart"/>
      <w:r>
        <w:rPr>
          <w:rStyle w:val="NormalTok"/>
        </w:rPr>
        <w:t>getTop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         </w:t>
      </w:r>
      <w:r>
        <w:rPr>
          <w:rStyle w:val="CommentTok"/>
        </w:rPr>
        <w:t>//</w:t>
      </w:r>
      <w:r>
        <w:rPr>
          <w:rStyle w:val="CommentTok"/>
        </w:rPr>
        <w:t>获取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reverse</w:t>
      </w:r>
      <w:r>
        <w:rPr>
          <w:rStyle w:val="OperatorTok"/>
        </w:rPr>
        <w:t>();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将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倒转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</w:t>
      </w:r>
      <w:proofErr w:type="gramStart"/>
      <w:r>
        <w:rPr>
          <w:rStyle w:val="CommentTok"/>
        </w:rPr>
        <w:t>/ !</w:t>
      </w:r>
      <w:proofErr w:type="gramEnd"/>
      <w:r>
        <w:rPr>
          <w:rStyle w:val="CommentTok"/>
        </w:rPr>
        <w:t>_STACK_H_</w:t>
      </w:r>
    </w:p>
    <w:p w14:paraId="1B81C062" w14:textId="77777777" w:rsidR="00CF0970" w:rsidRDefault="00CF0970" w:rsidP="00CF0970">
      <w:pPr>
        <w:pStyle w:val="2"/>
        <w:spacing w:before="120"/>
      </w:pPr>
      <w:bookmarkStart w:id="16" w:name="header-n43"/>
      <w:bookmarkStart w:id="17" w:name="_Toc121066920"/>
      <w:bookmarkEnd w:id="12"/>
      <w:bookmarkEnd w:id="14"/>
      <w:r>
        <w:t xml:space="preserve">2.4 </w:t>
      </w:r>
      <w:r>
        <w:t>系统设计</w:t>
      </w:r>
      <w:bookmarkEnd w:id="17"/>
    </w:p>
    <w:p w14:paraId="5BBE3F40" w14:textId="77777777" w:rsidR="00CF0970" w:rsidRDefault="00CF0970" w:rsidP="00CF0970">
      <w:pPr>
        <w:pStyle w:val="FirstParagraph"/>
        <w:rPr>
          <w:lang w:eastAsia="zh-CN"/>
        </w:rPr>
      </w:pPr>
      <w:r>
        <w:rPr>
          <w:lang w:eastAsia="zh-CN"/>
        </w:rPr>
        <w:t>首先在</w:t>
      </w:r>
      <w:r>
        <w:rPr>
          <w:lang w:eastAsia="zh-CN"/>
        </w:rPr>
        <w:t>main</w:t>
      </w:r>
      <w:r>
        <w:rPr>
          <w:lang w:eastAsia="zh-CN"/>
        </w:rPr>
        <w:t>函数中用户输入中缀表达式，我们读入中缀表达式，然后对于每一个读入的数据进行是否是数字的判断，如果是就输出，不是则根据优先级判断进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或出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，最后输出后缀表达式。</w:t>
      </w:r>
    </w:p>
    <w:p w14:paraId="2C8D5750" w14:textId="77777777" w:rsidR="00CF0970" w:rsidRDefault="00CF0970" w:rsidP="00CF0970">
      <w:pPr>
        <w:pStyle w:val="1"/>
        <w:spacing w:after="240"/>
        <w:rPr>
          <w:lang w:eastAsia="zh-CN"/>
        </w:rPr>
      </w:pPr>
      <w:bookmarkStart w:id="18" w:name="header-n47"/>
      <w:bookmarkStart w:id="19" w:name="_Toc121066921"/>
      <w:bookmarkEnd w:id="6"/>
      <w:bookmarkEnd w:id="16"/>
      <w:r>
        <w:rPr>
          <w:lang w:eastAsia="zh-CN"/>
        </w:rPr>
        <w:t xml:space="preserve">3 </w:t>
      </w:r>
      <w:r>
        <w:rPr>
          <w:lang w:eastAsia="zh-CN"/>
        </w:rPr>
        <w:t>实现</w:t>
      </w:r>
      <w:bookmarkEnd w:id="19"/>
    </w:p>
    <w:p w14:paraId="455B6277" w14:textId="77777777" w:rsidR="00CF0970" w:rsidRDefault="00CF0970" w:rsidP="00CF0970">
      <w:pPr>
        <w:pStyle w:val="2"/>
        <w:spacing w:before="120"/>
      </w:pPr>
      <w:bookmarkStart w:id="20" w:name="header-n49"/>
      <w:bookmarkStart w:id="21" w:name="_Toc121066922"/>
      <w:r>
        <w:t xml:space="preserve">3.1 </w:t>
      </w:r>
      <w:proofErr w:type="gramStart"/>
      <w:r>
        <w:t>栈</w:t>
      </w:r>
      <w:proofErr w:type="gramEnd"/>
      <w:r>
        <w:t>主要功能实现</w:t>
      </w:r>
      <w:bookmarkEnd w:id="21"/>
    </w:p>
    <w:p w14:paraId="5DDD573B" w14:textId="77777777" w:rsidR="00CF0970" w:rsidRDefault="00CF0970" w:rsidP="00CF0970">
      <w:pPr>
        <w:pStyle w:val="3"/>
        <w:spacing w:before="120"/>
      </w:pPr>
      <w:bookmarkStart w:id="22" w:name="header-n51"/>
      <w:bookmarkStart w:id="23" w:name="_Toc121066923"/>
      <w:r>
        <w:t xml:space="preserve">3.1.1 </w:t>
      </w:r>
      <w:r>
        <w:t>进</w:t>
      </w:r>
      <w:proofErr w:type="gramStart"/>
      <w:r>
        <w:t>栈</w:t>
      </w:r>
      <w:proofErr w:type="gramEnd"/>
      <w:r>
        <w:t>功能</w:t>
      </w:r>
      <w:bookmarkEnd w:id="23"/>
    </w:p>
    <w:p w14:paraId="0F6850C6" w14:textId="77777777" w:rsidR="00CF0970" w:rsidRDefault="00CF0970" w:rsidP="00CF0970">
      <w:pPr>
        <w:pStyle w:val="SourceCode"/>
        <w:shd w:val="clear" w:color="auto" w:fill="F2F2F2" w:themeFill="background1" w:themeFillShade="F2"/>
        <w:spacing w:after="240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Stack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isFull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满则扩容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overCapacity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  <w:t>elements</w:t>
      </w:r>
      <w:r>
        <w:rPr>
          <w:rStyle w:val="OperatorTok"/>
        </w:rPr>
        <w:t>[++</w:t>
      </w:r>
      <w:r>
        <w:rPr>
          <w:rStyle w:val="NormalTok"/>
        </w:rPr>
        <w:t>top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顶指针先</w:t>
      </w:r>
      <w:r>
        <w:rPr>
          <w:rStyle w:val="CommentTok"/>
        </w:rPr>
        <w:t>+1</w:t>
      </w:r>
      <w:r>
        <w:rPr>
          <w:rStyle w:val="CommentTok"/>
        </w:rPr>
        <w:t>然后元素进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</w:t>
      </w:r>
    </w:p>
    <w:p w14:paraId="2FEF6358" w14:textId="77777777" w:rsidR="00CF0970" w:rsidRDefault="00CF0970" w:rsidP="00CF0970">
      <w:pPr>
        <w:pStyle w:val="3"/>
        <w:spacing w:before="120"/>
      </w:pPr>
      <w:bookmarkStart w:id="24" w:name="header-n55"/>
      <w:bookmarkStart w:id="25" w:name="_Toc121066924"/>
      <w:bookmarkEnd w:id="22"/>
      <w:r>
        <w:t xml:space="preserve">3.1.2 </w:t>
      </w:r>
      <w:r>
        <w:t>出</w:t>
      </w:r>
      <w:proofErr w:type="gramStart"/>
      <w:r>
        <w:t>栈</w:t>
      </w:r>
      <w:proofErr w:type="gramEnd"/>
      <w:r>
        <w:t>功能</w:t>
      </w:r>
      <w:bookmarkEnd w:id="25"/>
    </w:p>
    <w:p w14:paraId="0DC2EF47" w14:textId="77777777" w:rsidR="00CF0970" w:rsidRDefault="00CF0970" w:rsidP="00CF0970">
      <w:pPr>
        <w:pStyle w:val="SourceCode"/>
        <w:shd w:val="clear" w:color="auto" w:fill="F2F2F2" w:themeFill="background1" w:themeFillShade="F2"/>
        <w:spacing w:after="240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Stack</w:t>
      </w:r>
      <w:r>
        <w:rPr>
          <w:rStyle w:val="OperatorTok"/>
        </w:rPr>
        <w:t>&lt;</w:t>
      </w:r>
      <w:r>
        <w:rPr>
          <w:rStyle w:val="NormalTok"/>
        </w:rPr>
        <w:t>T</w:t>
      </w:r>
      <w:proofErr w:type="gramStart"/>
      <w:r>
        <w:rPr>
          <w:rStyle w:val="OperatorTok"/>
        </w:rPr>
        <w:t>&gt;::</w:t>
      </w:r>
      <w:proofErr w:type="gramEnd"/>
      <w:r>
        <w:rPr>
          <w:rStyle w:val="NormalTok"/>
        </w:rPr>
        <w:t>pop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isEmpty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如果栈不空，先出栈，栈顶指针再自减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elements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--];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栈空，返回</w:t>
      </w:r>
      <w:r>
        <w:rPr>
          <w:rStyle w:val="CommentTok"/>
        </w:rPr>
        <w:t xml:space="preserve">false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0A623523" w14:textId="77777777" w:rsidR="00CF0970" w:rsidRDefault="00CF0970" w:rsidP="00CF0970">
      <w:pPr>
        <w:pStyle w:val="2"/>
        <w:spacing w:before="120"/>
      </w:pPr>
      <w:bookmarkStart w:id="26" w:name="header-n59"/>
      <w:bookmarkStart w:id="27" w:name="_Toc121066925"/>
      <w:bookmarkEnd w:id="20"/>
      <w:bookmarkEnd w:id="24"/>
      <w:r>
        <w:t xml:space="preserve">3.2 </w:t>
      </w:r>
      <w:r>
        <w:t>中缀转后缀表达式功能实现</w:t>
      </w:r>
      <w:bookmarkEnd w:id="27"/>
    </w:p>
    <w:p w14:paraId="749D37FC" w14:textId="77777777" w:rsidR="00CF0970" w:rsidRDefault="00CF0970" w:rsidP="00CF0970">
      <w:pPr>
        <w:pStyle w:val="3"/>
        <w:spacing w:before="120"/>
      </w:pPr>
      <w:bookmarkStart w:id="28" w:name="header-n63"/>
      <w:bookmarkStart w:id="29" w:name="_Toc121066926"/>
      <w:r>
        <w:t xml:space="preserve">3.2.1 </w:t>
      </w:r>
      <w:r>
        <w:t>算术操作符优先级确定</w:t>
      </w:r>
      <w:bookmarkEnd w:id="29"/>
    </w:p>
    <w:p w14:paraId="4E79A832" w14:textId="77777777" w:rsidR="00CF0970" w:rsidRDefault="00CF0970" w:rsidP="00CF0970">
      <w:pPr>
        <w:pStyle w:val="FirstParagraph"/>
        <w:rPr>
          <w:lang w:eastAsia="zh-CN"/>
        </w:rPr>
      </w:pPr>
      <w:r>
        <w:rPr>
          <w:lang w:eastAsia="zh-CN"/>
        </w:rPr>
        <w:t>我定义两种优先级，分别是：</w:t>
      </w:r>
    </w:p>
    <w:p w14:paraId="2C366480" w14:textId="77777777" w:rsidR="00CF0970" w:rsidRDefault="00CF0970" w:rsidP="00CF0970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proofErr w:type="gramStart"/>
      <w:r>
        <w:t>isp:</w:t>
      </w:r>
      <w:r>
        <w:t>栈内优先级</w:t>
      </w:r>
      <w:proofErr w:type="spellEnd"/>
      <w:proofErr w:type="gramEnd"/>
    </w:p>
    <w:p w14:paraId="3DBA5047" w14:textId="77777777" w:rsidR="00CF0970" w:rsidRDefault="00CF0970" w:rsidP="00CF0970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proofErr w:type="gramStart"/>
      <w:r>
        <w:t>icp:</w:t>
      </w:r>
      <w:r>
        <w:t>栈外优先级</w:t>
      </w:r>
      <w:proofErr w:type="spellEnd"/>
      <w:proofErr w:type="gramEnd"/>
    </w:p>
    <w:p w14:paraId="2FA67C1A" w14:textId="11010F72" w:rsidR="00CF0970" w:rsidRDefault="00CF0970" w:rsidP="00CF0970">
      <w:pPr>
        <w:pStyle w:val="FirstParagraph"/>
      </w:pPr>
      <w:proofErr w:type="spellStart"/>
      <w:r>
        <w:t>用表格表示如下</w:t>
      </w:r>
      <w:proofErr w:type="spellEnd"/>
      <w:r>
        <w:t>：</w:t>
      </w:r>
    </w:p>
    <w:tbl>
      <w:tblPr>
        <w:tblStyle w:val="16"/>
        <w:tblW w:w="8954" w:type="dxa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  <w:gridCol w:w="1493"/>
        <w:gridCol w:w="1493"/>
      </w:tblGrid>
      <w:tr w:rsidR="00CF0970" w14:paraId="270C4A5D" w14:textId="77777777" w:rsidTr="00CF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bottom w:val="single" w:sz="4" w:space="0" w:color="auto"/>
            </w:tcBorders>
          </w:tcPr>
          <w:p w14:paraId="054E469F" w14:textId="3C9A3D0D" w:rsidR="00CF0970" w:rsidRPr="00CF0970" w:rsidRDefault="00CF0970" w:rsidP="00CF097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操作符</w:t>
            </w:r>
            <w:proofErr w:type="spellStart"/>
            <w:r w:rsidRPr="00CF0970">
              <w:rPr>
                <w:rFonts w:hint="eastAsia"/>
                <w:b w:val="0"/>
                <w:bCs w:val="0"/>
                <w:lang w:eastAsia="zh-CN"/>
              </w:rPr>
              <w:t>ch</w:t>
            </w:r>
            <w:proofErr w:type="spellEnd"/>
          </w:p>
        </w:tc>
        <w:tc>
          <w:tcPr>
            <w:tcW w:w="1492" w:type="dxa"/>
          </w:tcPr>
          <w:p w14:paraId="26F7F889" w14:textId="2A39F067" w:rsidR="00CF0970" w:rsidRDefault="00CF0970" w:rsidP="00CF0970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</w:p>
        </w:tc>
        <w:tc>
          <w:tcPr>
            <w:tcW w:w="1492" w:type="dxa"/>
          </w:tcPr>
          <w:p w14:paraId="12067125" w14:textId="0BC86F5F" w:rsidR="00CF0970" w:rsidRDefault="00CF0970" w:rsidP="0030744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（</w:t>
            </w:r>
          </w:p>
        </w:tc>
        <w:tc>
          <w:tcPr>
            <w:tcW w:w="1492" w:type="dxa"/>
          </w:tcPr>
          <w:p w14:paraId="1C2F55F6" w14:textId="712944A1" w:rsidR="00CF0970" w:rsidRDefault="0030744C" w:rsidP="0030744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1493" w:type="dxa"/>
          </w:tcPr>
          <w:p w14:paraId="5F0176B6" w14:textId="6D10FF1F" w:rsidR="00CF0970" w:rsidRDefault="0030744C" w:rsidP="0030744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493" w:type="dxa"/>
          </w:tcPr>
          <w:p w14:paraId="563414BC" w14:textId="4018307D" w:rsidR="00CF0970" w:rsidRDefault="0030744C" w:rsidP="00CF0970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）</w:t>
            </w:r>
          </w:p>
        </w:tc>
      </w:tr>
      <w:tr w:rsidR="00CF0970" w14:paraId="430EE9D4" w14:textId="77777777" w:rsidTr="00CF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top w:val="single" w:sz="4" w:space="0" w:color="auto"/>
            </w:tcBorders>
          </w:tcPr>
          <w:p w14:paraId="1D8D9200" w14:textId="1B8C30A1" w:rsidR="00CF0970" w:rsidRDefault="0030744C" w:rsidP="00CF0970">
            <w:pPr>
              <w:ind w:firstLine="482"/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sp</w:t>
            </w:r>
            <w:proofErr w:type="spellEnd"/>
          </w:p>
        </w:tc>
        <w:tc>
          <w:tcPr>
            <w:tcW w:w="1492" w:type="dxa"/>
          </w:tcPr>
          <w:p w14:paraId="5B26D706" w14:textId="6C324BFB" w:rsidR="00CF0970" w:rsidRDefault="0030744C" w:rsidP="00CF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92" w:type="dxa"/>
          </w:tcPr>
          <w:p w14:paraId="7C13F6E4" w14:textId="6099BE90" w:rsidR="00CF0970" w:rsidRDefault="0030744C" w:rsidP="00CF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92" w:type="dxa"/>
          </w:tcPr>
          <w:p w14:paraId="24F37062" w14:textId="05308730" w:rsidR="00CF0970" w:rsidRDefault="0030744C" w:rsidP="00CF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93" w:type="dxa"/>
          </w:tcPr>
          <w:p w14:paraId="2A2B1447" w14:textId="31BEECFE" w:rsidR="00CF0970" w:rsidRDefault="0030744C" w:rsidP="00CF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93" w:type="dxa"/>
          </w:tcPr>
          <w:p w14:paraId="51B5B5DE" w14:textId="04969ABA" w:rsidR="00CF0970" w:rsidRDefault="0030744C" w:rsidP="00CF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CF0970" w14:paraId="2B134D0D" w14:textId="77777777" w:rsidTr="00CF0970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E2D3E3D" w14:textId="6F7C8358" w:rsidR="00CF0970" w:rsidRDefault="0030744C" w:rsidP="00CF0970">
            <w:pPr>
              <w:ind w:firstLine="482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cp</w:t>
            </w:r>
            <w:proofErr w:type="spellEnd"/>
          </w:p>
        </w:tc>
        <w:tc>
          <w:tcPr>
            <w:tcW w:w="1492" w:type="dxa"/>
          </w:tcPr>
          <w:p w14:paraId="18B963EF" w14:textId="16C7B74A" w:rsidR="00CF0970" w:rsidRDefault="0030744C" w:rsidP="00CF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92" w:type="dxa"/>
          </w:tcPr>
          <w:p w14:paraId="1B3B7D07" w14:textId="06CF5027" w:rsidR="00CF0970" w:rsidRDefault="0030744C" w:rsidP="00CF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92" w:type="dxa"/>
          </w:tcPr>
          <w:p w14:paraId="543827AB" w14:textId="5A429978" w:rsidR="00CF0970" w:rsidRDefault="0030744C" w:rsidP="00CF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93" w:type="dxa"/>
          </w:tcPr>
          <w:p w14:paraId="0956B8D2" w14:textId="48067E5D" w:rsidR="00CF0970" w:rsidRDefault="0030744C" w:rsidP="00CF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93" w:type="dxa"/>
          </w:tcPr>
          <w:p w14:paraId="5EFD00C4" w14:textId="3C2A9399" w:rsidR="00CF0970" w:rsidRDefault="0030744C" w:rsidP="00CF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14:paraId="70BA4D92" w14:textId="77777777" w:rsidR="00CF0970" w:rsidRPr="00CF0970" w:rsidRDefault="00CF0970" w:rsidP="00CF0970"/>
    <w:p w14:paraId="2ED6970F" w14:textId="77777777" w:rsidR="00CF0970" w:rsidRDefault="00CF0970" w:rsidP="00CF0970">
      <w:proofErr w:type="spellStart"/>
      <w:r>
        <w:t>代码实现</w:t>
      </w:r>
      <w:proofErr w:type="spellEnd"/>
      <w:r>
        <w:t>：</w:t>
      </w:r>
    </w:p>
    <w:p w14:paraId="796DE334" w14:textId="77777777" w:rsidR="00CF0970" w:rsidRDefault="00CF0970" w:rsidP="00CF0970">
      <w:pPr>
        <w:pStyle w:val="SourceCode"/>
        <w:shd w:val="clear" w:color="auto" w:fill="F2F2F2" w:themeFill="background1" w:themeFillShade="F2"/>
        <w:spacing w:after="240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isp</w:t>
      </w:r>
      <w:proofErr w:type="spellEnd"/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内优先级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'('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case</w:t>
      </w:r>
      <w:r>
        <w:rPr>
          <w:rStyle w:val="CharTok"/>
        </w:rPr>
        <w:t>')'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case</w:t>
      </w:r>
      <w:r>
        <w:rPr>
          <w:rStyle w:val="CharTok"/>
        </w:rPr>
        <w:t>'*'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case</w:t>
      </w:r>
      <w:r>
        <w:rPr>
          <w:rStyle w:val="CharTok"/>
        </w:rPr>
        <w:t>'/'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case</w:t>
      </w:r>
      <w:r>
        <w:rPr>
          <w:rStyle w:val="CharTok"/>
        </w:rPr>
        <w:t>'+'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case</w:t>
      </w:r>
      <w:r>
        <w:rPr>
          <w:rStyle w:val="CharTok"/>
        </w:rPr>
        <w:t>'-'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case</w:t>
      </w:r>
      <w:r>
        <w:rPr>
          <w:rStyle w:val="CharTok"/>
        </w:rPr>
        <w:t>'#'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icp</w:t>
      </w:r>
      <w:proofErr w:type="spellEnd"/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外优先级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'('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case</w:t>
      </w:r>
      <w:r>
        <w:rPr>
          <w:rStyle w:val="CharTok"/>
        </w:rPr>
        <w:t>')'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case</w:t>
      </w:r>
      <w:r>
        <w:rPr>
          <w:rStyle w:val="CharTok"/>
        </w:rPr>
        <w:t>'*'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case</w:t>
      </w:r>
      <w:r>
        <w:rPr>
          <w:rStyle w:val="CharTok"/>
        </w:rPr>
        <w:t>'/'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case</w:t>
      </w:r>
      <w:r>
        <w:rPr>
          <w:rStyle w:val="CharTok"/>
        </w:rPr>
        <w:t>'+'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case</w:t>
      </w:r>
      <w:r>
        <w:rPr>
          <w:rStyle w:val="CharTok"/>
        </w:rPr>
        <w:t>'-'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case</w:t>
      </w:r>
      <w:r>
        <w:rPr>
          <w:rStyle w:val="CharTok"/>
        </w:rPr>
        <w:t>'#'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07B22A0B" w14:textId="77777777" w:rsidR="00CF0970" w:rsidRDefault="00CF0970" w:rsidP="00CF0970">
      <w:pPr>
        <w:pStyle w:val="3"/>
        <w:spacing w:before="120"/>
      </w:pPr>
      <w:bookmarkStart w:id="30" w:name="header-n115"/>
      <w:bookmarkStart w:id="31" w:name="_Toc121066927"/>
      <w:bookmarkEnd w:id="28"/>
      <w:r>
        <w:t xml:space="preserve">3.2.2 </w:t>
      </w:r>
      <w:r>
        <w:t>核心算法实现</w:t>
      </w:r>
      <w:bookmarkEnd w:id="31"/>
    </w:p>
    <w:p w14:paraId="5903AE0E" w14:textId="77777777" w:rsidR="00CF0970" w:rsidRDefault="00CF0970" w:rsidP="00CF0970">
      <w:pPr>
        <w:pStyle w:val="FirstParagraph"/>
        <w:rPr>
          <w:lang w:eastAsia="zh-CN"/>
        </w:rPr>
      </w:pPr>
      <w:r>
        <w:rPr>
          <w:lang w:eastAsia="zh-CN"/>
        </w:rPr>
        <w:t>由于题目要求能够读入多位的数字，故采用</w:t>
      </w:r>
      <w:r>
        <w:rPr>
          <w:lang w:eastAsia="zh-CN"/>
        </w:rPr>
        <w:t>const char *</w:t>
      </w:r>
      <w:r>
        <w:rPr>
          <w:lang w:eastAsia="zh-CN"/>
        </w:rPr>
        <w:t>实例化模板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，读入时读入</w:t>
      </w:r>
      <w:r>
        <w:rPr>
          <w:lang w:eastAsia="zh-CN"/>
        </w:rPr>
        <w:t>const char *</w:t>
      </w:r>
      <w:r>
        <w:rPr>
          <w:lang w:eastAsia="zh-CN"/>
        </w:rPr>
        <w:t>数据，以空格分割，然后判断读入数据是否是数字，</w:t>
      </w:r>
      <w:proofErr w:type="gramStart"/>
      <w:r>
        <w:rPr>
          <w:lang w:eastAsia="zh-CN"/>
        </w:rPr>
        <w:t>再对于</w:t>
      </w:r>
      <w:proofErr w:type="gramEnd"/>
      <w:r>
        <w:rPr>
          <w:lang w:eastAsia="zh-CN"/>
        </w:rPr>
        <w:t>不同的情况进行不同的操作。</w:t>
      </w:r>
    </w:p>
    <w:p w14:paraId="7D39228D" w14:textId="77777777" w:rsidR="00CF0970" w:rsidRDefault="00CF0970" w:rsidP="00CF0970">
      <w:proofErr w:type="spellStart"/>
      <w:r>
        <w:t>核心算法操作流程如下</w:t>
      </w:r>
      <w:proofErr w:type="spellEnd"/>
      <w:r>
        <w:t>：</w:t>
      </w:r>
    </w:p>
    <w:p w14:paraId="13EF88C4" w14:textId="77777777" w:rsidR="00CF0970" w:rsidRDefault="00CF0970" w:rsidP="00CF0970">
      <w:pPr>
        <w:pStyle w:val="CaptionedFigure"/>
        <w:spacing w:after="240"/>
      </w:pPr>
      <w:bookmarkStart w:id="32" w:name="mermaid"/>
      <w:r>
        <w:rPr>
          <w:noProof/>
        </w:rPr>
        <w:lastRenderedPageBreak/>
        <w:drawing>
          <wp:inline distT="0" distB="0" distL="0" distR="0" wp14:anchorId="3605C7E4" wp14:editId="16D244CE">
            <wp:extent cx="5334000" cy="734526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:\Users\杨瑞华\AppData\Local\Temp\\167014486515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675E7F53" w14:textId="77777777" w:rsidR="00CF0970" w:rsidRDefault="00CF0970" w:rsidP="00CF0970">
      <w:pPr>
        <w:pStyle w:val="ImageCaption"/>
      </w:pPr>
    </w:p>
    <w:p w14:paraId="2F476EDE" w14:textId="77777777" w:rsidR="00CF0970" w:rsidRDefault="00CF0970" w:rsidP="00CF0970">
      <w:proofErr w:type="spellStart"/>
      <w:r>
        <w:lastRenderedPageBreak/>
        <w:t>代码如下</w:t>
      </w:r>
      <w:proofErr w:type="spellEnd"/>
      <w:r>
        <w:t>：</w:t>
      </w:r>
    </w:p>
    <w:p w14:paraId="6274FAB6" w14:textId="77777777" w:rsidR="00CF0970" w:rsidRDefault="00CF0970" w:rsidP="00CF0970">
      <w:pPr>
        <w:pStyle w:val="SourceCode"/>
        <w:shd w:val="clear" w:color="auto" w:fill="F2F2F2" w:themeFill="background1" w:themeFillShade="F2"/>
        <w:spacing w:after="240"/>
      </w:pP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请输入以空格分割的不同对象（运算符，操作数）组成的中缀表达式，可包含左右括号，以及加减乘除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Stack</w:t>
      </w:r>
      <w:r>
        <w:rPr>
          <w:rStyle w:val="OperatorTok"/>
        </w:rPr>
        <w:t>&lt;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*&gt;</w:t>
      </w:r>
      <w:r>
        <w:rPr>
          <w:rStyle w:val="NormalTok"/>
        </w:rPr>
        <w:t xml:space="preserve"> expression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StringTok"/>
        </w:rPr>
        <w:t>"#"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//const char* in = read(); 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in</w:t>
      </w:r>
      <w:r>
        <w:rPr>
          <w:rStyle w:val="OperatorTok"/>
        </w:rPr>
        <w:t>[</w:t>
      </w:r>
      <w:r>
        <w:rPr>
          <w:rStyle w:val="DecValTok"/>
        </w:rPr>
        <w:t>21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while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isEmpty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isNum</w:t>
      </w:r>
      <w:proofErr w:type="spellEnd"/>
      <w:r>
        <w:rPr>
          <w:rStyle w:val="OperatorTok"/>
        </w:rPr>
        <w:t>(</w:t>
      </w:r>
      <w:r>
        <w:rPr>
          <w:rStyle w:val="NormalTok"/>
        </w:rPr>
        <w:t>in</w:t>
      </w:r>
      <w:r>
        <w:rPr>
          <w:rStyle w:val="OperatorTok"/>
        </w:rPr>
        <w:t>))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如果是数字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in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'+'</w:t>
      </w:r>
      <w:r>
        <w:rPr>
          <w:rStyle w:val="OperatorTok"/>
        </w:rPr>
        <w:t>)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如果有符号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pin </w:t>
      </w:r>
      <w:r>
        <w:rPr>
          <w:rStyle w:val="OperatorTok"/>
        </w:rPr>
        <w:t>=</w:t>
      </w:r>
      <w:r>
        <w:rPr>
          <w:rStyle w:val="NormalTok"/>
        </w:rPr>
        <w:t xml:space="preserve"> in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pin</w:t>
      </w:r>
      <w:r>
        <w:rPr>
          <w:rStyle w:val="OperatorTok"/>
        </w:rPr>
        <w:t>;</w:t>
      </w:r>
      <w:r>
        <w:rPr>
          <w:rStyle w:val="NormalTok"/>
        </w:rPr>
        <w:t xml:space="preserve"> pin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pin</w:t>
      </w:r>
      <w:r>
        <w:rPr>
          <w:rStyle w:val="OperatorTok"/>
        </w:rPr>
        <w:t>;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直接输出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in</w:t>
      </w:r>
      <w:r>
        <w:rPr>
          <w:rStyle w:val="OperatorTok"/>
        </w:rPr>
        <w:t>;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是数字直接输出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StringTok"/>
        </w:rPr>
        <w:t>"#"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in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in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else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icp</w:t>
      </w:r>
      <w:proofErr w:type="spellEnd"/>
      <w:r>
        <w:rPr>
          <w:rStyle w:val="OperatorTok"/>
        </w:rPr>
        <w:t>(</w:t>
      </w:r>
      <w:r>
        <w:rPr>
          <w:rStyle w:val="NormalTok"/>
        </w:rPr>
        <w:t>in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isp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getTop</w:t>
      </w:r>
      <w:proofErr w:type="spellEnd"/>
      <w:r>
        <w:rPr>
          <w:rStyle w:val="OperatorTok"/>
        </w:rPr>
        <w:t>()[</w:t>
      </w:r>
      <w:r>
        <w:rPr>
          <w:rStyle w:val="DecValTok"/>
        </w:rPr>
        <w:t>0</w:t>
      </w:r>
      <w:r>
        <w:rPr>
          <w:rStyle w:val="OperatorTok"/>
        </w:rPr>
        <w:t>]))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icp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ch</w:t>
      </w:r>
      <w:proofErr w:type="spellEnd"/>
      <w:r>
        <w:rPr>
          <w:rStyle w:val="CommentTok"/>
        </w:rPr>
        <w:t>)&gt;</w:t>
      </w:r>
      <w:proofErr w:type="spellStart"/>
      <w:r>
        <w:rPr>
          <w:rStyle w:val="CommentTok"/>
        </w:rPr>
        <w:t>isp</w:t>
      </w:r>
      <w:proofErr w:type="spellEnd"/>
      <w:r>
        <w:rPr>
          <w:rStyle w:val="CommentTok"/>
        </w:rPr>
        <w:t xml:space="preserve">(op)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[</w:t>
      </w:r>
      <w:r>
        <w:rPr>
          <w:rStyle w:val="DecValTok"/>
        </w:rPr>
        <w:t>21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pin </w:t>
      </w:r>
      <w:r>
        <w:rPr>
          <w:rStyle w:val="OperatorTok"/>
        </w:rPr>
        <w:t>=</w:t>
      </w:r>
      <w:r>
        <w:rPr>
          <w:rStyle w:val="NormalTok"/>
        </w:rPr>
        <w:t xml:space="preserve"> in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pi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pin</w:t>
      </w:r>
      <w:r>
        <w:rPr>
          <w:rStyle w:val="OperatorTok"/>
        </w:rPr>
        <w:t>;</w:t>
      </w:r>
      <w:r>
        <w:rPr>
          <w:rStyle w:val="NormalTok"/>
        </w:rPr>
        <w:t xml:space="preserve"> pi</w:t>
      </w:r>
      <w:r>
        <w:rPr>
          <w:rStyle w:val="OperatorTok"/>
        </w:rPr>
        <w:t>++,</w:t>
      </w:r>
      <w:r>
        <w:rPr>
          <w:rStyle w:val="NormalTok"/>
        </w:rPr>
        <w:t xml:space="preserve"> pin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*</w:t>
      </w:r>
      <w:r>
        <w:rPr>
          <w:rStyle w:val="NormalTok"/>
        </w:rPr>
        <w:t xml:space="preserve">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*</w:t>
      </w:r>
      <w:r>
        <w:rPr>
          <w:rStyle w:val="NormalTok"/>
        </w:rPr>
        <w:t xml:space="preserve">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StringTok"/>
        </w:rPr>
        <w:t>"#"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in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in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else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icp</w:t>
      </w:r>
      <w:proofErr w:type="spellEnd"/>
      <w:r>
        <w:rPr>
          <w:rStyle w:val="OperatorTok"/>
        </w:rPr>
        <w:t>(</w:t>
      </w:r>
      <w:r>
        <w:rPr>
          <w:rStyle w:val="NormalTok"/>
        </w:rPr>
        <w:t>in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isp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getTop</w:t>
      </w:r>
      <w:proofErr w:type="spellEnd"/>
      <w:r>
        <w:rPr>
          <w:rStyle w:val="OperatorTok"/>
        </w:rPr>
        <w:t>()[</w:t>
      </w:r>
      <w:r>
        <w:rPr>
          <w:rStyle w:val="DecValTok"/>
        </w:rPr>
        <w:t>0</w:t>
      </w:r>
      <w:r>
        <w:rPr>
          <w:rStyle w:val="OperatorTok"/>
        </w:rPr>
        <w:t>]))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icp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ch</w:t>
      </w:r>
      <w:proofErr w:type="spellEnd"/>
      <w:r>
        <w:rPr>
          <w:rStyle w:val="CommentTok"/>
        </w:rPr>
        <w:t>)&lt;</w:t>
      </w:r>
      <w:proofErr w:type="spellStart"/>
      <w:r>
        <w:rPr>
          <w:rStyle w:val="CommentTok"/>
        </w:rPr>
        <w:t>isp</w:t>
      </w:r>
      <w:proofErr w:type="spellEnd"/>
      <w:r>
        <w:rPr>
          <w:rStyle w:val="CommentTok"/>
        </w:rPr>
        <w:t xml:space="preserve">(op)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icp</w:t>
      </w:r>
      <w:proofErr w:type="spellEnd"/>
      <w:r>
        <w:rPr>
          <w:rStyle w:val="OperatorTok"/>
        </w:rPr>
        <w:t>(</w:t>
      </w:r>
      <w:r>
        <w:rPr>
          <w:rStyle w:val="NormalTok"/>
        </w:rPr>
        <w:t>in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isp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getTop</w:t>
      </w:r>
      <w:proofErr w:type="spellEnd"/>
      <w:r>
        <w:rPr>
          <w:rStyle w:val="OperatorTok"/>
        </w:rPr>
        <w:t>()[</w:t>
      </w:r>
      <w:r>
        <w:rPr>
          <w:rStyle w:val="DecValTok"/>
        </w:rPr>
        <w:t>0</w:t>
      </w:r>
      <w:r>
        <w:rPr>
          <w:rStyle w:val="OperatorTok"/>
        </w:rPr>
        <w:t>]))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icp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ch</w:t>
      </w:r>
      <w:proofErr w:type="spellEnd"/>
      <w:r>
        <w:rPr>
          <w:rStyle w:val="CommentTok"/>
        </w:rPr>
        <w:t>)==</w:t>
      </w:r>
      <w:proofErr w:type="spellStart"/>
      <w:r>
        <w:rPr>
          <w:rStyle w:val="CommentTok"/>
        </w:rPr>
        <w:t>isp</w:t>
      </w:r>
      <w:proofErr w:type="spellEnd"/>
      <w:r>
        <w:rPr>
          <w:rStyle w:val="CommentTok"/>
        </w:rPr>
        <w:t xml:space="preserve">(op)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'('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expression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StringTok"/>
        </w:rPr>
        <w:t>"#"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in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in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\0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else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\b</w:t>
      </w:r>
      <w:r>
        <w:rPr>
          <w:rStyle w:val="Char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isNum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是否是数字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strlen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&amp;&amp;(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CharTok"/>
        </w:rPr>
        <w:t>'9'</w:t>
      </w:r>
      <w:r>
        <w:rPr>
          <w:rStyle w:val="OperatorTok"/>
        </w:rPr>
        <w:t>||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]&lt;</w:t>
      </w:r>
      <w:r>
        <w:rPr>
          <w:rStyle w:val="CharTok"/>
        </w:rPr>
        <w:t>'0'</w:t>
      </w:r>
      <w:r>
        <w:rPr>
          <w:rStyle w:val="OperatorTok"/>
        </w:rPr>
        <w:t>))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长度为</w:t>
      </w:r>
      <w:r>
        <w:rPr>
          <w:rStyle w:val="CommentTok"/>
        </w:rPr>
        <w:t>1</w:t>
      </w:r>
      <w:r>
        <w:rPr>
          <w:rStyle w:val="CommentTok"/>
        </w:rPr>
        <w:t>且不在</w:t>
      </w:r>
      <w:r>
        <w:rPr>
          <w:rStyle w:val="CommentTok"/>
        </w:rPr>
        <w:t>0-9</w:t>
      </w:r>
      <w:r>
        <w:rPr>
          <w:rStyle w:val="CommentTok"/>
        </w:rPr>
        <w:t>之间返回</w:t>
      </w:r>
      <w:r>
        <w:rPr>
          <w:rStyle w:val="CommentTok"/>
        </w:rPr>
        <w:t xml:space="preserve">false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3CC2FD92" w14:textId="77777777" w:rsidR="00CF0970" w:rsidRDefault="00CF0970" w:rsidP="00CF0970">
      <w:pPr>
        <w:pStyle w:val="1"/>
        <w:spacing w:after="240"/>
      </w:pPr>
      <w:bookmarkStart w:id="33" w:name="header-n135"/>
      <w:bookmarkStart w:id="34" w:name="_Toc121066928"/>
      <w:bookmarkEnd w:id="18"/>
      <w:bookmarkEnd w:id="26"/>
      <w:bookmarkEnd w:id="30"/>
      <w:r>
        <w:lastRenderedPageBreak/>
        <w:t xml:space="preserve">4 </w:t>
      </w:r>
      <w:proofErr w:type="spellStart"/>
      <w:r>
        <w:t>测试</w:t>
      </w:r>
      <w:bookmarkEnd w:id="34"/>
      <w:proofErr w:type="spellEnd"/>
    </w:p>
    <w:p w14:paraId="1F86A1A2" w14:textId="77777777" w:rsidR="00CF0970" w:rsidRDefault="00CF0970" w:rsidP="00CF0970">
      <w:pPr>
        <w:pStyle w:val="2"/>
        <w:spacing w:before="120"/>
      </w:pPr>
      <w:bookmarkStart w:id="35" w:name="header-n137"/>
      <w:bookmarkStart w:id="36" w:name="_Toc121066929"/>
      <w:r>
        <w:t xml:space="preserve">4.1 </w:t>
      </w:r>
      <w:r>
        <w:t>正常测试</w:t>
      </w:r>
      <w:r>
        <w:t>6</w:t>
      </w:r>
      <w:r>
        <w:t>种运算符</w:t>
      </w:r>
      <w:bookmarkEnd w:id="36"/>
    </w:p>
    <w:p w14:paraId="0AF3844B" w14:textId="77777777" w:rsidR="00CF0970" w:rsidRDefault="00CF0970" w:rsidP="00CF0970">
      <w:pPr>
        <w:pStyle w:val="CaptionedFigure"/>
        <w:spacing w:after="240"/>
      </w:pPr>
      <w:r>
        <w:rPr>
          <w:noProof/>
        </w:rPr>
        <w:drawing>
          <wp:inline distT="0" distB="0" distL="0" distR="0" wp14:anchorId="1BA6578C" wp14:editId="57795EFD">
            <wp:extent cx="5334000" cy="4802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同济大学\数据结构课设\项目文档\picture\image-2022120417035879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6ECD1" w14:textId="77777777" w:rsidR="00CF0970" w:rsidRDefault="00CF0970" w:rsidP="00CF0970">
      <w:pPr>
        <w:pStyle w:val="ImageCaption"/>
      </w:pPr>
    </w:p>
    <w:p w14:paraId="5F57D0E9" w14:textId="77777777" w:rsidR="00CF0970" w:rsidRDefault="00CF0970" w:rsidP="00CF0970">
      <w:pPr>
        <w:pStyle w:val="2"/>
        <w:spacing w:before="120"/>
      </w:pPr>
      <w:bookmarkStart w:id="37" w:name="header-n141"/>
      <w:bookmarkStart w:id="38" w:name="_Toc121066930"/>
      <w:bookmarkEnd w:id="35"/>
      <w:r>
        <w:t xml:space="preserve">4.2 </w:t>
      </w:r>
      <w:r>
        <w:t>嵌套括号</w:t>
      </w:r>
      <w:bookmarkEnd w:id="38"/>
    </w:p>
    <w:p w14:paraId="46F66352" w14:textId="77777777" w:rsidR="00CF0970" w:rsidRDefault="00CF0970" w:rsidP="00CF0970">
      <w:pPr>
        <w:pStyle w:val="CaptionedFigure"/>
        <w:spacing w:after="240"/>
      </w:pPr>
      <w:r>
        <w:rPr>
          <w:noProof/>
        </w:rPr>
        <w:drawing>
          <wp:inline distT="0" distB="0" distL="0" distR="0" wp14:anchorId="663DF489" wp14:editId="71DB29CC">
            <wp:extent cx="5334000" cy="458497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\同济大学\数据结构课设\项目文档\picture\image-2022120417045000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D111C" w14:textId="77777777" w:rsidR="00CF0970" w:rsidRDefault="00CF0970" w:rsidP="00CF0970">
      <w:pPr>
        <w:pStyle w:val="ImageCaption"/>
      </w:pPr>
    </w:p>
    <w:p w14:paraId="28965496" w14:textId="77777777" w:rsidR="00CF0970" w:rsidRDefault="00CF0970" w:rsidP="00CF0970">
      <w:pPr>
        <w:pStyle w:val="2"/>
        <w:spacing w:before="120"/>
      </w:pPr>
      <w:bookmarkStart w:id="39" w:name="header-n145"/>
      <w:bookmarkStart w:id="40" w:name="_Toc121066931"/>
      <w:bookmarkEnd w:id="37"/>
      <w:r>
        <w:t xml:space="preserve">4.3 </w:t>
      </w:r>
      <w:r>
        <w:t>运算数超过一位整数且有非整数出现</w:t>
      </w:r>
      <w:bookmarkEnd w:id="40"/>
    </w:p>
    <w:p w14:paraId="2A37CA3F" w14:textId="77777777" w:rsidR="00CF0970" w:rsidRDefault="00CF0970" w:rsidP="00CF0970">
      <w:pPr>
        <w:pStyle w:val="CaptionedFigure"/>
        <w:spacing w:after="240"/>
      </w:pPr>
      <w:r>
        <w:rPr>
          <w:noProof/>
        </w:rPr>
        <w:drawing>
          <wp:inline distT="0" distB="0" distL="0" distR="0" wp14:anchorId="7FDF64E0" wp14:editId="382DE9A0">
            <wp:extent cx="5334000" cy="471066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:\同济大学\数据结构课设\项目文档\picture\image-2022120417054256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69EDD" w14:textId="77777777" w:rsidR="00CF0970" w:rsidRDefault="00CF0970" w:rsidP="00CF0970">
      <w:pPr>
        <w:pStyle w:val="ImageCaption"/>
      </w:pPr>
    </w:p>
    <w:p w14:paraId="4B19652B" w14:textId="77777777" w:rsidR="00CF0970" w:rsidRDefault="00CF0970" w:rsidP="00CF0970">
      <w:pPr>
        <w:pStyle w:val="2"/>
        <w:spacing w:before="120"/>
      </w:pPr>
      <w:bookmarkStart w:id="41" w:name="header-n149"/>
      <w:bookmarkStart w:id="42" w:name="_Toc121066932"/>
      <w:bookmarkEnd w:id="39"/>
      <w:r>
        <w:t xml:space="preserve">4.4 </w:t>
      </w:r>
      <w:r>
        <w:t>运算数有正或负号</w:t>
      </w:r>
      <w:bookmarkEnd w:id="42"/>
    </w:p>
    <w:p w14:paraId="284AF724" w14:textId="77777777" w:rsidR="00CF0970" w:rsidRDefault="00CF0970" w:rsidP="00CF0970">
      <w:pPr>
        <w:pStyle w:val="CaptionedFigure"/>
        <w:spacing w:after="240"/>
      </w:pPr>
      <w:r>
        <w:rPr>
          <w:noProof/>
        </w:rPr>
        <w:drawing>
          <wp:inline distT="0" distB="0" distL="0" distR="0" wp14:anchorId="54686987" wp14:editId="44A5480B">
            <wp:extent cx="5334000" cy="43023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:\同济大学\数据结构课设\项目文档\picture\image-202212041706359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7F5B8" w14:textId="77777777" w:rsidR="00CF0970" w:rsidRDefault="00CF0970" w:rsidP="00CF0970">
      <w:pPr>
        <w:pStyle w:val="ImageCaption"/>
      </w:pPr>
    </w:p>
    <w:p w14:paraId="699A8548" w14:textId="77777777" w:rsidR="00CF0970" w:rsidRDefault="00CF0970" w:rsidP="00CF0970">
      <w:pPr>
        <w:pStyle w:val="2"/>
        <w:spacing w:before="120"/>
      </w:pPr>
      <w:bookmarkStart w:id="43" w:name="header-n153"/>
      <w:bookmarkStart w:id="44" w:name="_Toc121066933"/>
      <w:bookmarkEnd w:id="41"/>
      <w:r>
        <w:t xml:space="preserve">4.5 </w:t>
      </w:r>
      <w:r>
        <w:t>只有一个数字</w:t>
      </w:r>
      <w:bookmarkEnd w:id="44"/>
    </w:p>
    <w:p w14:paraId="67F81B82" w14:textId="77777777" w:rsidR="00CF0970" w:rsidRDefault="00CF0970" w:rsidP="00CF0970">
      <w:pPr>
        <w:pStyle w:val="CaptionedFigure"/>
        <w:spacing w:after="240"/>
      </w:pPr>
      <w:r>
        <w:rPr>
          <w:noProof/>
        </w:rPr>
        <w:drawing>
          <wp:inline distT="0" distB="0" distL="0" distR="0" wp14:anchorId="13C9AC55" wp14:editId="3AE506A8">
            <wp:extent cx="5334000" cy="414559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C:\同济大学\数据结构课设\项目文档\picture\image-202212041707168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429D6" w14:textId="77777777" w:rsidR="00CF0970" w:rsidRDefault="00CF0970" w:rsidP="00CF0970">
      <w:pPr>
        <w:pStyle w:val="ImageCaption"/>
      </w:pPr>
    </w:p>
    <w:bookmarkEnd w:id="33"/>
    <w:bookmarkEnd w:id="43"/>
    <w:p w14:paraId="2D417B8B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85BF" w14:textId="77777777" w:rsidR="009D2346" w:rsidRDefault="009D2346" w:rsidP="001D0743">
      <w:r>
        <w:separator/>
      </w:r>
    </w:p>
    <w:p w14:paraId="47C3B35F" w14:textId="77777777" w:rsidR="009D2346" w:rsidRDefault="009D2346" w:rsidP="001D0743"/>
    <w:p w14:paraId="39C52C30" w14:textId="77777777" w:rsidR="009D2346" w:rsidRDefault="009D2346" w:rsidP="001D0743"/>
    <w:p w14:paraId="5C3CFDC2" w14:textId="77777777" w:rsidR="009D2346" w:rsidRDefault="009D2346" w:rsidP="001D0743"/>
    <w:p w14:paraId="2ADFF0E4" w14:textId="77777777" w:rsidR="009D2346" w:rsidRDefault="009D2346" w:rsidP="001D0743"/>
    <w:p w14:paraId="6C292681" w14:textId="77777777" w:rsidR="009D2346" w:rsidRDefault="009D2346" w:rsidP="001D0743"/>
  </w:endnote>
  <w:endnote w:type="continuationSeparator" w:id="0">
    <w:p w14:paraId="66A9F8E0" w14:textId="77777777" w:rsidR="009D2346" w:rsidRDefault="009D2346" w:rsidP="001D0743">
      <w:r>
        <w:continuationSeparator/>
      </w:r>
    </w:p>
    <w:p w14:paraId="21BD847E" w14:textId="77777777" w:rsidR="009D2346" w:rsidRDefault="009D2346" w:rsidP="001D0743"/>
    <w:p w14:paraId="7E909B74" w14:textId="77777777" w:rsidR="009D2346" w:rsidRDefault="009D2346" w:rsidP="001D0743"/>
    <w:p w14:paraId="0CA8AE80" w14:textId="77777777" w:rsidR="009D2346" w:rsidRDefault="009D2346" w:rsidP="001D0743"/>
    <w:p w14:paraId="3E3B13A1" w14:textId="77777777" w:rsidR="009D2346" w:rsidRDefault="009D2346" w:rsidP="001D0743"/>
    <w:p w14:paraId="7B6CEAFD" w14:textId="77777777" w:rsidR="009D2346" w:rsidRDefault="009D234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32C1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18FBE923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7368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905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DD47" w14:textId="77777777" w:rsidR="002644C8" w:rsidRDefault="002644C8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0166" w14:textId="77777777" w:rsidR="009D2346" w:rsidRDefault="009D2346" w:rsidP="001D0743">
      <w:r>
        <w:separator/>
      </w:r>
    </w:p>
    <w:p w14:paraId="015A909B" w14:textId="77777777" w:rsidR="009D2346" w:rsidRDefault="009D2346" w:rsidP="001D0743"/>
    <w:p w14:paraId="0A6A492D" w14:textId="77777777" w:rsidR="009D2346" w:rsidRDefault="009D2346" w:rsidP="001D0743"/>
    <w:p w14:paraId="2A860609" w14:textId="77777777" w:rsidR="009D2346" w:rsidRDefault="009D2346" w:rsidP="001D0743"/>
    <w:p w14:paraId="72A25F92" w14:textId="77777777" w:rsidR="009D2346" w:rsidRDefault="009D2346" w:rsidP="001D0743"/>
    <w:p w14:paraId="5A39537E" w14:textId="77777777" w:rsidR="009D2346" w:rsidRDefault="009D2346" w:rsidP="001D0743"/>
  </w:footnote>
  <w:footnote w:type="continuationSeparator" w:id="0">
    <w:p w14:paraId="45B004ED" w14:textId="77777777" w:rsidR="009D2346" w:rsidRDefault="009D2346" w:rsidP="001D0743">
      <w:r>
        <w:continuationSeparator/>
      </w:r>
    </w:p>
    <w:p w14:paraId="0CB9D071" w14:textId="77777777" w:rsidR="009D2346" w:rsidRDefault="009D2346" w:rsidP="001D0743"/>
    <w:p w14:paraId="4F7E3872" w14:textId="77777777" w:rsidR="009D2346" w:rsidRDefault="009D2346" w:rsidP="001D0743"/>
    <w:p w14:paraId="38484C80" w14:textId="77777777" w:rsidR="009D2346" w:rsidRDefault="009D2346" w:rsidP="001D0743"/>
    <w:p w14:paraId="48AB913B" w14:textId="77777777" w:rsidR="009D2346" w:rsidRDefault="009D2346" w:rsidP="001D0743"/>
    <w:p w14:paraId="78EF7041" w14:textId="77777777" w:rsidR="009D2346" w:rsidRDefault="009D2346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096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30E9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D252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4754E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A9A8A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116948659">
    <w:abstractNumId w:val="10"/>
  </w:num>
  <w:num w:numId="2" w16cid:durableId="1023166828">
    <w:abstractNumId w:val="16"/>
  </w:num>
  <w:num w:numId="3" w16cid:durableId="17702286">
    <w:abstractNumId w:val="19"/>
  </w:num>
  <w:num w:numId="4" w16cid:durableId="684211078">
    <w:abstractNumId w:val="15"/>
  </w:num>
  <w:num w:numId="5" w16cid:durableId="1464351206">
    <w:abstractNumId w:val="20"/>
  </w:num>
  <w:num w:numId="6" w16cid:durableId="1377581769">
    <w:abstractNumId w:val="3"/>
  </w:num>
  <w:num w:numId="7" w16cid:durableId="1385369583">
    <w:abstractNumId w:val="6"/>
  </w:num>
  <w:num w:numId="8" w16cid:durableId="989479034">
    <w:abstractNumId w:val="12"/>
  </w:num>
  <w:num w:numId="9" w16cid:durableId="526452085">
    <w:abstractNumId w:val="18"/>
  </w:num>
  <w:num w:numId="10" w16cid:durableId="2006861540">
    <w:abstractNumId w:val="5"/>
  </w:num>
  <w:num w:numId="11" w16cid:durableId="1431702715">
    <w:abstractNumId w:val="8"/>
  </w:num>
  <w:num w:numId="12" w16cid:durableId="1484933169">
    <w:abstractNumId w:val="11"/>
  </w:num>
  <w:num w:numId="13" w16cid:durableId="926302114">
    <w:abstractNumId w:val="9"/>
  </w:num>
  <w:num w:numId="14" w16cid:durableId="61100663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6108820">
    <w:abstractNumId w:val="9"/>
  </w:num>
  <w:num w:numId="16" w16cid:durableId="260533168">
    <w:abstractNumId w:val="9"/>
  </w:num>
  <w:num w:numId="17" w16cid:durableId="4783768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542693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82439769">
    <w:abstractNumId w:val="7"/>
  </w:num>
  <w:num w:numId="20" w16cid:durableId="767846108">
    <w:abstractNumId w:val="13"/>
  </w:num>
  <w:num w:numId="21" w16cid:durableId="1636909615">
    <w:abstractNumId w:val="4"/>
  </w:num>
  <w:num w:numId="22" w16cid:durableId="511842862">
    <w:abstractNumId w:val="2"/>
  </w:num>
  <w:num w:numId="23" w16cid:durableId="721097121">
    <w:abstractNumId w:val="14"/>
  </w:num>
  <w:num w:numId="24" w16cid:durableId="1923224601">
    <w:abstractNumId w:val="17"/>
  </w:num>
  <w:num w:numId="25" w16cid:durableId="3305297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4367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70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E3A78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3DE9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0744C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2346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0970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D74EC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896A60"/>
  <w15:docId w15:val="{79113012-A158-4728-BD47-994F145B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qFormat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FirstParagraph">
    <w:name w:val="First Paragraph"/>
    <w:basedOn w:val="affff3"/>
    <w:next w:val="affff3"/>
    <w:qFormat/>
    <w:rsid w:val="00CF0970"/>
    <w:pPr>
      <w:widowControl/>
      <w:spacing w:before="180" w:after="180" w:line="240" w:lineRule="auto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</w:rPr>
  </w:style>
  <w:style w:type="paragraph" w:customStyle="1" w:styleId="Compact">
    <w:name w:val="Compact"/>
    <w:basedOn w:val="affff3"/>
    <w:qFormat/>
    <w:rsid w:val="00CF0970"/>
    <w:pPr>
      <w:widowControl/>
      <w:spacing w:before="36" w:after="36" w:line="240" w:lineRule="auto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</w:rPr>
  </w:style>
  <w:style w:type="table" w:customStyle="1" w:styleId="Table">
    <w:name w:val="Table"/>
    <w:semiHidden/>
    <w:unhideWhenUsed/>
    <w:qFormat/>
    <w:rsid w:val="00CF0970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ImageCaption">
    <w:name w:val="Image Caption"/>
    <w:basedOn w:val="afff9"/>
    <w:rsid w:val="00CF0970"/>
    <w:pPr>
      <w:snapToGrid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lang w:eastAsia="en-US" w:bidi="ar-SA"/>
    </w:rPr>
  </w:style>
  <w:style w:type="paragraph" w:customStyle="1" w:styleId="CaptionedFigure">
    <w:name w:val="Captioned Figure"/>
    <w:basedOn w:val="a"/>
    <w:rsid w:val="00CF0970"/>
    <w:pPr>
      <w:keepNext/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szCs w:val="24"/>
      <w:lang w:bidi="ar-SA"/>
    </w:rPr>
  </w:style>
  <w:style w:type="character" w:customStyle="1" w:styleId="VerbatimChar">
    <w:name w:val="Verbatim Char"/>
    <w:basedOn w:val="a0"/>
    <w:link w:val="SourceCode"/>
    <w:rsid w:val="00CF0970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CF0970"/>
    <w:pPr>
      <w:wordWrap w:val="0"/>
      <w:snapToGrid/>
      <w:spacing w:after="200" w:line="240" w:lineRule="auto"/>
      <w:ind w:firstLineChars="0" w:firstLine="0"/>
      <w:jc w:val="left"/>
    </w:pPr>
    <w:rPr>
      <w:rFonts w:ascii="Consolas" w:hAnsi="Consolas"/>
      <w:sz w:val="22"/>
      <w:lang w:eastAsia="zh-CN" w:bidi="ar-SA"/>
    </w:rPr>
  </w:style>
  <w:style w:type="character" w:customStyle="1" w:styleId="KeywordTok">
    <w:name w:val="KeywordTok"/>
    <w:basedOn w:val="VerbatimChar"/>
    <w:rsid w:val="00CF097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F097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F0970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CF0970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CF0970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CF0970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CF0970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CF0970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CF0970"/>
    <w:rPr>
      <w:rFonts w:ascii="Consolas" w:hAnsi="Consolas"/>
      <w:color w:val="666666"/>
      <w:sz w:val="22"/>
    </w:rPr>
  </w:style>
  <w:style w:type="character" w:customStyle="1" w:styleId="PreprocessorTok">
    <w:name w:val="PreprocessorTok"/>
    <w:basedOn w:val="VerbatimChar"/>
    <w:rsid w:val="00CF0970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CF0970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CF0970"/>
    <w:rPr>
      <w:rFonts w:ascii="Consolas" w:hAnsi="Consolas"/>
      <w:sz w:val="22"/>
    </w:rPr>
  </w:style>
  <w:style w:type="table" w:styleId="16">
    <w:name w:val="Plain Table 1"/>
    <w:basedOn w:val="a1"/>
    <w:uiPriority w:val="41"/>
    <w:rsid w:val="00CF09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72;&#29790;&#21326;\Documents\&#33258;&#23450;&#20041;%20Office%20&#27169;&#26495;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13</TotalTime>
  <Pages>11</Pages>
  <Words>970</Words>
  <Characters>5531</Characters>
  <Application>Microsoft Office Word</Application>
  <DocSecurity>0</DocSecurity>
  <Lines>46</Lines>
  <Paragraphs>12</Paragraphs>
  <ScaleCrop>false</ScaleCrop>
  <Company>中国石油大学</Company>
  <LinksUpToDate>false</LinksUpToDate>
  <CharactersWithSpaces>6489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杨瑞华</dc:creator>
  <cp:lastModifiedBy>杨 瑞华</cp:lastModifiedBy>
  <cp:revision>2</cp:revision>
  <cp:lastPrinted>2022-12-04T09:22:00Z</cp:lastPrinted>
  <dcterms:created xsi:type="dcterms:W3CDTF">2022-12-04T09:09:00Z</dcterms:created>
  <dcterms:modified xsi:type="dcterms:W3CDTF">2022-12-04T09:23:00Z</dcterms:modified>
</cp:coreProperties>
</file>